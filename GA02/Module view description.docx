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56" w:rsidRPr="00245756" w:rsidRDefault="00245756" w:rsidP="00245756">
      <w:pPr>
        <w:pStyle w:val="Heading3"/>
        <w:rPr>
          <w:lang w:val="en-US"/>
        </w:rPr>
      </w:pPr>
      <w:r w:rsidRPr="00245756">
        <w:rPr>
          <w:lang w:val="en-US"/>
        </w:rPr>
        <w:t>Emulations</w:t>
      </w:r>
    </w:p>
    <w:p w:rsidR="00245756" w:rsidRDefault="00245756" w:rsidP="00245756">
      <w:pPr>
        <w:rPr>
          <w:lang w:val="en-US"/>
        </w:rPr>
      </w:pPr>
      <w:r w:rsidRPr="00245756">
        <w:rPr>
          <w:lang w:val="en-US"/>
        </w:rPr>
        <w:t xml:space="preserve">This layer gathers the modules that emulate hardware and channel the data from software. </w:t>
      </w:r>
      <w:r>
        <w:rPr>
          <w:lang w:val="en-US"/>
        </w:rPr>
        <w:t>We took the descision that these will benefit from ease of communication as well as similar data transfer to the rest of the system since an emulated software might be required to send data to software and vice versa</w:t>
      </w:r>
      <w:r w:rsidR="003A0A0A">
        <w:rPr>
          <w:lang w:val="en-US"/>
        </w:rPr>
        <w:t>. Data to the rest of the system is sent through the data transfer module.</w:t>
      </w:r>
    </w:p>
    <w:p w:rsidR="00245756" w:rsidRDefault="00245756" w:rsidP="00245756">
      <w:pPr>
        <w:pStyle w:val="Heading3"/>
        <w:rPr>
          <w:lang w:val="en-US"/>
        </w:rPr>
      </w:pPr>
      <w:r>
        <w:rPr>
          <w:lang w:val="en-US"/>
        </w:rPr>
        <w:t>Testing</w:t>
      </w:r>
    </w:p>
    <w:p w:rsidR="00245756" w:rsidRDefault="00245756" w:rsidP="00245756">
      <w:pPr>
        <w:rPr>
          <w:lang w:val="en-US"/>
        </w:rPr>
      </w:pPr>
      <w:r>
        <w:rPr>
          <w:lang w:val="en-US"/>
        </w:rPr>
        <w:t>This layer holds the modules tightly connected with the actual system to be tested. When the tested system crashes</w:t>
      </w:r>
      <w:r w:rsidR="0066590E">
        <w:rPr>
          <w:lang w:val="en-US"/>
        </w:rPr>
        <w:t xml:space="preserve"> the wrapper </w:t>
      </w:r>
      <w:r>
        <w:rPr>
          <w:lang w:val="en-US"/>
        </w:rPr>
        <w:t xml:space="preserve"> will need quick access to the checkpoint module so that the system can be restarted with minimal latency. Data to the rest of the system is sent through the data transfer module</w:t>
      </w:r>
      <w:r w:rsidR="003A0A0A">
        <w:rPr>
          <w:lang w:val="en-US"/>
        </w:rPr>
        <w:t>.</w:t>
      </w:r>
    </w:p>
    <w:p w:rsidR="003A0A0A" w:rsidRDefault="003A0A0A" w:rsidP="003A0A0A">
      <w:pPr>
        <w:pStyle w:val="Heading3"/>
        <w:rPr>
          <w:lang w:val="en-US"/>
        </w:rPr>
      </w:pPr>
      <w:r>
        <w:rPr>
          <w:lang w:val="en-US"/>
        </w:rPr>
        <w:t>Data Log</w:t>
      </w:r>
    </w:p>
    <w:p w:rsidR="003A0A0A" w:rsidRDefault="003A0A0A" w:rsidP="003A0A0A">
      <w:pPr>
        <w:rPr>
          <w:lang w:val="en-US"/>
        </w:rPr>
      </w:pPr>
      <w:r>
        <w:rPr>
          <w:lang w:val="en-US"/>
        </w:rPr>
        <w:t>Here all the data from the testing is categorized</w:t>
      </w:r>
      <w:r w:rsidR="0066590E">
        <w:rPr>
          <w:lang w:val="en-US"/>
        </w:rPr>
        <w:t xml:space="preserve"> and stored</w:t>
      </w:r>
      <w:r>
        <w:rPr>
          <w:lang w:val="en-US"/>
        </w:rPr>
        <w:t xml:space="preserve"> into a log</w:t>
      </w:r>
      <w:r w:rsidR="0066590E">
        <w:rPr>
          <w:lang w:val="en-US"/>
        </w:rPr>
        <w:t>-module</w:t>
      </w:r>
      <w:r>
        <w:rPr>
          <w:lang w:val="en-US"/>
        </w:rPr>
        <w:t xml:space="preserve"> </w:t>
      </w:r>
      <w:r w:rsidR="0066590E">
        <w:rPr>
          <w:lang w:val="en-US"/>
        </w:rPr>
        <w:t>until it</w:t>
      </w:r>
      <w:r>
        <w:rPr>
          <w:lang w:val="en-US"/>
        </w:rPr>
        <w:t xml:space="preserve"> can be sent up to the report module at the end of the test. Data to the rest of the system is sent through the data transfer module.</w:t>
      </w:r>
    </w:p>
    <w:p w:rsidR="0066590E" w:rsidRDefault="0066590E" w:rsidP="0066590E">
      <w:pPr>
        <w:pStyle w:val="Heading3"/>
        <w:rPr>
          <w:lang w:val="en-US"/>
        </w:rPr>
      </w:pPr>
      <w:r>
        <w:rPr>
          <w:lang w:val="en-US"/>
        </w:rPr>
        <w:t>Data Channeling</w:t>
      </w:r>
    </w:p>
    <w:p w:rsidR="0066590E" w:rsidRDefault="0066590E" w:rsidP="0066590E">
      <w:pPr>
        <w:rPr>
          <w:lang w:val="en-US"/>
        </w:rPr>
      </w:pPr>
      <w:r>
        <w:rPr>
          <w:lang w:val="en-US"/>
        </w:rPr>
        <w:t>Holds the data broker subsystem that handles transfering data between different parts of the system that do not have knowledge of eachother as well as the message handler that takes care of informing the rest of the system in case of a crash in the tested system.</w:t>
      </w:r>
    </w:p>
    <w:p w:rsidR="0066590E" w:rsidRDefault="0066590E" w:rsidP="0066590E">
      <w:pPr>
        <w:pStyle w:val="Heading3"/>
        <w:rPr>
          <w:lang w:val="en-US"/>
        </w:rPr>
      </w:pPr>
      <w:r>
        <w:rPr>
          <w:lang w:val="en-US"/>
        </w:rPr>
        <w:t>Input/Output</w:t>
      </w:r>
    </w:p>
    <w:p w:rsidR="0066590E" w:rsidRPr="0066590E" w:rsidRDefault="00336200" w:rsidP="0066590E">
      <w:pPr>
        <w:rPr>
          <w:lang w:val="en-US"/>
        </w:rPr>
      </w:pPr>
      <w:r>
        <w:rPr>
          <w:lang w:val="en-US"/>
        </w:rPr>
        <w:t>This layer hold the module for the Input managing as well as the subsystem for validating the output and writing the report. We put the report module and the validation module in the same subsystem since the output wont have to be validated until the end of the test for the report.</w:t>
      </w:r>
      <w:bookmarkStart w:id="0" w:name="_GoBack"/>
      <w:bookmarkEnd w:id="0"/>
    </w:p>
    <w:sectPr w:rsidR="0066590E" w:rsidRPr="006659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AC"/>
    <w:rsid w:val="00245756"/>
    <w:rsid w:val="00285AF7"/>
    <w:rsid w:val="00336200"/>
    <w:rsid w:val="003A0A0A"/>
    <w:rsid w:val="006430C8"/>
    <w:rsid w:val="0066590E"/>
    <w:rsid w:val="00BA49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5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7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7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5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7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7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2D37972A.dotm</Template>
  <TotalTime>47</TotalTime>
  <Pages>1</Pages>
  <Words>240</Words>
  <Characters>1272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2</cp:revision>
  <dcterms:created xsi:type="dcterms:W3CDTF">2012-09-26T12:33:00Z</dcterms:created>
  <dcterms:modified xsi:type="dcterms:W3CDTF">2012-09-26T13:20:00Z</dcterms:modified>
</cp:coreProperties>
</file>