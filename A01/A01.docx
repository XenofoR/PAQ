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</w:p>
    <w:p w:rsidR="005C06E3" w:rsidRPr="00DD7D2C" w:rsidRDefault="005C06E3" w:rsidP="005C06E3">
      <w:pPr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A01 Deliverable</w:t>
      </w:r>
    </w:p>
    <w:p w:rsidR="005C06E3" w:rsidRPr="00DD7D2C" w:rsidRDefault="00E75D8C" w:rsidP="005C06E3">
      <w:pPr>
        <w:pStyle w:val="Footer"/>
        <w:jc w:val="center"/>
        <w:rPr>
          <w:sz w:val="96"/>
          <w:szCs w:val="96"/>
          <w:lang w:val="en-GB"/>
        </w:rPr>
      </w:pPr>
      <w:r w:rsidRPr="00DD7D2C">
        <w:rPr>
          <w:sz w:val="96"/>
          <w:szCs w:val="96"/>
          <w:lang w:val="en-GB"/>
        </w:rPr>
        <w:t>M.U.P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E75D8C" w:rsidP="005C06E3">
      <w:pPr>
        <w:pStyle w:val="Footer"/>
        <w:jc w:val="center"/>
        <w:rPr>
          <w:sz w:val="20"/>
          <w:szCs w:val="20"/>
          <w:lang w:val="en-GB"/>
        </w:rPr>
      </w:pPr>
      <w:r w:rsidRPr="00DD7D2C">
        <w:rPr>
          <w:sz w:val="20"/>
          <w:szCs w:val="20"/>
          <w:lang w:val="en-GB"/>
        </w:rPr>
        <w:t xml:space="preserve">massively underdeveloped project </w:t>
      </w: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DD7D2C" w:rsidRDefault="005C06E3" w:rsidP="005C06E3">
      <w:pPr>
        <w:pStyle w:val="Footer"/>
        <w:rPr>
          <w:lang w:val="en-GB"/>
        </w:rPr>
      </w:pPr>
    </w:p>
    <w:p w:rsidR="005C06E3" w:rsidRPr="002B67A6" w:rsidRDefault="005C06E3" w:rsidP="005C06E3">
      <w:pPr>
        <w:pStyle w:val="Footer"/>
      </w:pPr>
      <w:r w:rsidRPr="002B67A6">
        <w:t xml:space="preserve">Rasmus </w:t>
      </w:r>
      <w:proofErr w:type="spellStart"/>
      <w:r w:rsidRPr="002B67A6">
        <w:t>Tilljander</w:t>
      </w:r>
      <w:proofErr w:type="spellEnd"/>
      <w:r w:rsidRPr="002B67A6">
        <w:t xml:space="preserve"> - rati10@student.bth.se</w:t>
      </w:r>
    </w:p>
    <w:p w:rsidR="005C06E3" w:rsidRPr="002B67A6" w:rsidRDefault="005C06E3" w:rsidP="005C06E3">
      <w:pPr>
        <w:pStyle w:val="Footer"/>
      </w:pPr>
      <w:r w:rsidRPr="002B67A6">
        <w:t>Nils Forsman - nifo08@student.bth.se</w:t>
      </w:r>
    </w:p>
    <w:p w:rsidR="005C06E3" w:rsidRPr="002B67A6" w:rsidRDefault="005C06E3" w:rsidP="005C06E3">
      <w:pPr>
        <w:pStyle w:val="Footer"/>
      </w:pPr>
      <w:r w:rsidRPr="002B67A6">
        <w:t>Calle Ketola - cake10@student.bth.se</w:t>
      </w:r>
    </w:p>
    <w:p w:rsidR="005C06E3" w:rsidRPr="002B67A6" w:rsidRDefault="005C06E3" w:rsidP="00E75D8C">
      <w:pPr>
        <w:pStyle w:val="Footer"/>
      </w:pPr>
      <w:r w:rsidRPr="002B67A6">
        <w:t>Kim Hansson - kiha10@student.bth.</w:t>
      </w:r>
      <w:r w:rsidR="00E75D8C" w:rsidRPr="002B67A6">
        <w:t>se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lastRenderedPageBreak/>
        <w:t>Introduction</w:t>
      </w:r>
    </w:p>
    <w:p w:rsidR="00CC7801" w:rsidRPr="00DD7D2C" w:rsidRDefault="00CC7801" w:rsidP="00CC7801">
      <w:pPr>
        <w:rPr>
          <w:lang w:val="en-GB"/>
        </w:rPr>
      </w:pPr>
      <w:r w:rsidRPr="00DD7D2C">
        <w:rPr>
          <w:lang w:val="en-GB"/>
        </w:rPr>
        <w:t xml:space="preserve">The assignment consists of creating and documenting an architecture for a </w:t>
      </w:r>
      <w:r w:rsidR="00705B4C" w:rsidRPr="00DD7D2C">
        <w:rPr>
          <w:lang w:val="en-GB"/>
        </w:rPr>
        <w:t>predefined system and in doing so learn how to transform quality goals into a practical solution.</w:t>
      </w:r>
    </w:p>
    <w:p w:rsidR="00705B4C" w:rsidRPr="00DD7D2C" w:rsidRDefault="00705B4C" w:rsidP="00CC7801">
      <w:pPr>
        <w:rPr>
          <w:lang w:val="en-GB"/>
        </w:rPr>
      </w:pPr>
      <w:r w:rsidRPr="00DD7D2C">
        <w:rPr>
          <w:lang w:val="en-GB"/>
        </w:rPr>
        <w:t>The system is a</w:t>
      </w:r>
      <w:r w:rsidR="00DD7D2C">
        <w:rPr>
          <w:lang w:val="en-GB"/>
        </w:rPr>
        <w:t>n a</w:t>
      </w:r>
      <w:r w:rsidRPr="00DD7D2C">
        <w:rPr>
          <w:lang w:val="en-GB"/>
        </w:rPr>
        <w:t xml:space="preserve">utomated test bench for use on various kinds of software. It will feed predefined input into the tested system and </w:t>
      </w:r>
      <w:r w:rsidR="00DE1454">
        <w:rPr>
          <w:lang w:val="en-GB"/>
        </w:rPr>
        <w:t>verifies</w:t>
      </w:r>
      <w:r w:rsidRPr="00DD7D2C">
        <w:rPr>
          <w:lang w:val="en-GB"/>
        </w:rPr>
        <w:t xml:space="preserve"> the output, reporting any deviations. The system need to be easy to maintain</w:t>
      </w:r>
      <w:r w:rsidR="00DE1454">
        <w:rPr>
          <w:lang w:val="en-GB"/>
        </w:rPr>
        <w:t xml:space="preserve"> and</w:t>
      </w:r>
      <w:r w:rsidRPr="00DD7D2C">
        <w:rPr>
          <w:lang w:val="en-GB"/>
        </w:rPr>
        <w:t xml:space="preserve"> adding new features such as input types, emulation mechanics and testing techniques with minimal effort and cost.</w:t>
      </w:r>
    </w:p>
    <w:p w:rsidR="00873401" w:rsidRPr="00DD7D2C" w:rsidRDefault="00873401" w:rsidP="00CC7801">
      <w:pPr>
        <w:rPr>
          <w:lang w:val="en-GB"/>
        </w:rPr>
      </w:pPr>
      <w:r w:rsidRPr="00DD7D2C">
        <w:rPr>
          <w:lang w:val="en-GB"/>
        </w:rPr>
        <w:t xml:space="preserve">It also needs to log all the testing data and generate this as a report containing test statistics, </w:t>
      </w:r>
      <w:r w:rsidR="00DE1454">
        <w:rPr>
          <w:lang w:val="en-GB"/>
        </w:rPr>
        <w:t>how</w:t>
      </w:r>
      <w:r w:rsidRPr="00DD7D2C">
        <w:rPr>
          <w:lang w:val="en-GB"/>
        </w:rPr>
        <w:t xml:space="preserve"> to </w:t>
      </w:r>
      <w:r w:rsidR="00DE1454">
        <w:rPr>
          <w:lang w:val="en-GB"/>
        </w:rPr>
        <w:t>recreate the</w:t>
      </w:r>
      <w:r w:rsidRPr="00DD7D2C">
        <w:rPr>
          <w:lang w:val="en-GB"/>
        </w:rPr>
        <w:t xml:space="preserve"> errors and </w:t>
      </w:r>
      <w:r w:rsidR="00DE1454">
        <w:rPr>
          <w:lang w:val="en-GB"/>
        </w:rPr>
        <w:t xml:space="preserve">the </w:t>
      </w:r>
      <w:r w:rsidRPr="00DD7D2C">
        <w:rPr>
          <w:lang w:val="en-GB"/>
        </w:rPr>
        <w:t>type of errors encountered.</w:t>
      </w:r>
    </w:p>
    <w:p w:rsidR="006D71E9" w:rsidRPr="00DD7D2C" w:rsidRDefault="006D71E9" w:rsidP="00CC7801">
      <w:pPr>
        <w:rPr>
          <w:lang w:val="en-GB"/>
        </w:rPr>
      </w:pPr>
      <w:r w:rsidRPr="00DD7D2C">
        <w:rPr>
          <w:lang w:val="en-GB"/>
        </w:rPr>
        <w:t xml:space="preserve">The idea is that the system will be used in maintenance departments of software organizations </w:t>
      </w:r>
      <w:r w:rsidR="00DE1454">
        <w:rPr>
          <w:lang w:val="en-GB"/>
        </w:rPr>
        <w:t>with</w:t>
      </w:r>
      <w:r w:rsidRPr="00DD7D2C">
        <w:rPr>
          <w:lang w:val="en-GB"/>
        </w:rPr>
        <w:t xml:space="preserve"> a demand for advanced and automated testing.</w:t>
      </w:r>
    </w:p>
    <w:p w:rsidR="00CC7801" w:rsidRDefault="00DD7D2C" w:rsidP="00CC7801">
      <w:pPr>
        <w:pStyle w:val="Heading2"/>
        <w:rPr>
          <w:lang w:val="en-GB"/>
        </w:rPr>
      </w:pPr>
      <w:r>
        <w:rPr>
          <w:lang w:val="en-GB"/>
        </w:rPr>
        <w:t>Assumptions</w:t>
      </w:r>
    </w:p>
    <w:p w:rsidR="00DD7D2C" w:rsidRPr="00DD7D2C" w:rsidRDefault="00DD7D2C" w:rsidP="00DD7D2C">
      <w:pPr>
        <w:rPr>
          <w:lang w:val="en-GB"/>
        </w:rPr>
      </w:pPr>
      <w:r>
        <w:rPr>
          <w:lang w:val="en-GB"/>
        </w:rPr>
        <w:t>We have assume</w:t>
      </w:r>
      <w:r w:rsidR="0073036F">
        <w:rPr>
          <w:lang w:val="en-GB"/>
        </w:rPr>
        <w:t>d</w:t>
      </w:r>
      <w:r>
        <w:rPr>
          <w:lang w:val="en-GB"/>
        </w:rPr>
        <w:t xml:space="preserve"> that:</w:t>
      </w:r>
    </w:p>
    <w:p w:rsidR="00CC7801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 w:rsidRPr="00DD7D2C">
        <w:rPr>
          <w:lang w:val="en-GB"/>
        </w:rPr>
        <w:t xml:space="preserve">all standard computers have an operative system  that is either Windows, </w:t>
      </w:r>
      <w:r w:rsidR="00F358BA">
        <w:rPr>
          <w:lang w:val="en-GB"/>
        </w:rPr>
        <w:t>Linux</w:t>
      </w:r>
      <w:r w:rsidRPr="00DD7D2C">
        <w:rPr>
          <w:lang w:val="en-GB"/>
        </w:rPr>
        <w:t xml:space="preserve"> or MacOS.</w:t>
      </w:r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standard computer has a</w:t>
      </w:r>
      <w:r w:rsidR="008411BF">
        <w:rPr>
          <w:lang w:val="en-GB"/>
        </w:rPr>
        <w:t>t least a Giga bit network card, DDR2 memory, 2 Ghz single core.</w:t>
      </w:r>
      <w:bookmarkStart w:id="0" w:name="_GoBack"/>
      <w:bookmarkEnd w:id="0"/>
    </w:p>
    <w:p w:rsidR="00DD7D2C" w:rsidRDefault="00DD7D2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do not emulate any softw</w:t>
      </w:r>
      <w:r w:rsidR="002B67A6">
        <w:rPr>
          <w:lang w:val="en-GB"/>
        </w:rPr>
        <w:t>are</w:t>
      </w:r>
      <w:r>
        <w:rPr>
          <w:lang w:val="en-GB"/>
        </w:rPr>
        <w:t xml:space="preserve"> within the system, instead we channel the information through the system between the tested system and the exterior software.</w:t>
      </w:r>
    </w:p>
    <w:p w:rsidR="0073036F" w:rsidRDefault="00593F9C" w:rsidP="00DD7D2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MIB will be maintained for 20-30 years</w:t>
      </w:r>
      <w:r>
        <w:rPr>
          <w:lang w:val="en-GB"/>
        </w:rPr>
        <w:t>.</w:t>
      </w:r>
    </w:p>
    <w:p w:rsidR="0073036F" w:rsidRDefault="00593F9C" w:rsidP="007303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MIB will be developed by a competent team with the required skills to implement it</w:t>
      </w:r>
      <w:r>
        <w:rPr>
          <w:lang w:val="en-GB"/>
        </w:rPr>
        <w:t>.</w:t>
      </w:r>
    </w:p>
    <w:p w:rsidR="008F61EB" w:rsidRPr="008F61EB" w:rsidRDefault="00593F9C" w:rsidP="008F61E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73036F">
        <w:rPr>
          <w:lang w:val="en-GB"/>
        </w:rPr>
        <w:t>he Development does not have a tight schedule</w:t>
      </w:r>
      <w:r w:rsidR="008F61EB">
        <w:rPr>
          <w:lang w:val="en-GB"/>
        </w:rPr>
        <w:t xml:space="preserve"> nor any specific budget constraints</w:t>
      </w:r>
      <w:r>
        <w:rPr>
          <w:lang w:val="en-GB"/>
        </w:rPr>
        <w:t>.</w:t>
      </w:r>
    </w:p>
    <w:p w:rsidR="00CC7801" w:rsidRPr="00DD7D2C" w:rsidRDefault="00CC7801" w:rsidP="00CC7801">
      <w:pPr>
        <w:pStyle w:val="Heading2"/>
        <w:rPr>
          <w:lang w:val="en-GB"/>
        </w:rPr>
      </w:pPr>
      <w:r w:rsidRPr="00DD7D2C">
        <w:rPr>
          <w:lang w:val="en-GB"/>
        </w:rPr>
        <w:t>System analysis</w:t>
      </w:r>
    </w:p>
    <w:p w:rsidR="006B7760" w:rsidRDefault="006B7760">
      <w:pPr>
        <w:rPr>
          <w:lang w:val="en-GB"/>
        </w:rPr>
      </w:pPr>
      <w:r>
        <w:rPr>
          <w:lang w:val="en-GB"/>
        </w:rPr>
        <w:br w:type="page"/>
      </w:r>
    </w:p>
    <w:p w:rsidR="00CC7801" w:rsidRPr="00DD7D2C" w:rsidRDefault="00EA1A90" w:rsidP="00CC7801">
      <w:pPr>
        <w:pStyle w:val="Heading2"/>
        <w:rPr>
          <w:lang w:val="en-GB"/>
        </w:rPr>
      </w:pPr>
      <w:r>
        <w:rPr>
          <w:noProof/>
          <w:lang w:eastAsia="sv-SE"/>
        </w:rPr>
        <w:lastRenderedPageBreak/>
        <w:drawing>
          <wp:anchor distT="0" distB="0" distL="114300" distR="114300" simplePos="0" relativeHeight="251658240" behindDoc="0" locked="0" layoutInCell="1" allowOverlap="1" wp14:anchorId="7AA68390" wp14:editId="61123388">
            <wp:simplePos x="0" y="0"/>
            <wp:positionH relativeFrom="column">
              <wp:posOffset>-442595</wp:posOffset>
            </wp:positionH>
            <wp:positionV relativeFrom="paragraph">
              <wp:posOffset>224155</wp:posOffset>
            </wp:positionV>
            <wp:extent cx="894080" cy="25050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ge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8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801" w:rsidRPr="00DD7D2C">
        <w:rPr>
          <w:lang w:val="en-GB"/>
        </w:rPr>
        <w:t>Conceptual View</w:t>
      </w:r>
    </w:p>
    <w:p w:rsidR="00EA1A90" w:rsidRDefault="00EA1A90" w:rsidP="00CC7801">
      <w:pPr>
        <w:rPr>
          <w:lang w:val="en-GB"/>
        </w:rPr>
      </w:pPr>
    </w:p>
    <w:p w:rsidR="006B7760" w:rsidRPr="00DD7D2C" w:rsidRDefault="006B7760" w:rsidP="00CC7801">
      <w:pPr>
        <w:rPr>
          <w:lang w:val="en-GB"/>
        </w:rPr>
      </w:pPr>
      <w:r>
        <w:rPr>
          <w:noProof/>
          <w:lang w:eastAsia="sv-SE"/>
        </w:rPr>
        <w:drawing>
          <wp:inline distT="0" distB="0" distL="0" distR="0">
            <wp:extent cx="5743575" cy="7191375"/>
            <wp:effectExtent l="0" t="0" r="0" b="0"/>
            <wp:docPr id="1" name="Picture 1" descr="J:\PAQ\A01\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PAQ\A01\Diagram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7760" w:rsidRPr="00DD7D2C" w:rsidSect="002916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7760" w:rsidRDefault="006B7760" w:rsidP="005C06E3">
      <w:pPr>
        <w:spacing w:after="0" w:line="240" w:lineRule="auto"/>
      </w:pPr>
      <w:r>
        <w:separator/>
      </w:r>
    </w:p>
  </w:endnote>
  <w:endnote w:type="continuationSeparator" w:id="0">
    <w:p w:rsidR="006B7760" w:rsidRDefault="006B7760" w:rsidP="005C0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60" w:rsidRDefault="006B7760">
    <w:pPr>
      <w:pStyle w:val="Footer"/>
    </w:pPr>
    <w:proofErr w:type="gramStart"/>
    <w:r>
      <w:t>2012/09/14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7760" w:rsidRDefault="006B7760" w:rsidP="005C06E3">
      <w:pPr>
        <w:spacing w:after="0" w:line="240" w:lineRule="auto"/>
      </w:pPr>
      <w:r>
        <w:separator/>
      </w:r>
    </w:p>
  </w:footnote>
  <w:footnote w:type="continuationSeparator" w:id="0">
    <w:p w:rsidR="006B7760" w:rsidRDefault="006B7760" w:rsidP="005C0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760" w:rsidRDefault="006B7760">
    <w:pPr>
      <w:pStyle w:val="Header"/>
    </w:pPr>
    <w:r>
      <w:t>PA1309 A01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27712"/>
    <w:multiLevelType w:val="hybridMultilevel"/>
    <w:tmpl w:val="944A58C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C06E3"/>
    <w:rsid w:val="000102A8"/>
    <w:rsid w:val="000F5FE1"/>
    <w:rsid w:val="00291630"/>
    <w:rsid w:val="002B67A6"/>
    <w:rsid w:val="0034051C"/>
    <w:rsid w:val="004371F9"/>
    <w:rsid w:val="00593F9C"/>
    <w:rsid w:val="005C06E3"/>
    <w:rsid w:val="006B7760"/>
    <w:rsid w:val="006D71E9"/>
    <w:rsid w:val="00705B4C"/>
    <w:rsid w:val="0073036F"/>
    <w:rsid w:val="008411BF"/>
    <w:rsid w:val="00873401"/>
    <w:rsid w:val="008F61EB"/>
    <w:rsid w:val="009267FD"/>
    <w:rsid w:val="00B81342"/>
    <w:rsid w:val="00CC7801"/>
    <w:rsid w:val="00DD7D2C"/>
    <w:rsid w:val="00DE1454"/>
    <w:rsid w:val="00E75D8C"/>
    <w:rsid w:val="00EA1A90"/>
    <w:rsid w:val="00EA442E"/>
    <w:rsid w:val="00F3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63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8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06E3"/>
  </w:style>
  <w:style w:type="paragraph" w:styleId="Footer">
    <w:name w:val="footer"/>
    <w:basedOn w:val="Normal"/>
    <w:link w:val="FooterChar"/>
    <w:uiPriority w:val="99"/>
    <w:unhideWhenUsed/>
    <w:rsid w:val="005C06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E3"/>
  </w:style>
  <w:style w:type="character" w:customStyle="1" w:styleId="Heading2Char">
    <w:name w:val="Heading 2 Char"/>
    <w:basedOn w:val="DefaultParagraphFont"/>
    <w:link w:val="Heading2"/>
    <w:uiPriority w:val="9"/>
    <w:rsid w:val="00CC78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7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E3F52767.dotm</Template>
  <TotalTime>364</TotalTime>
  <Pages>3</Pages>
  <Words>267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BTH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kiha10</dc:creator>
  <cp:lastModifiedBy>kiha10</cp:lastModifiedBy>
  <cp:revision>11</cp:revision>
  <dcterms:created xsi:type="dcterms:W3CDTF">2012-09-05T11:48:00Z</dcterms:created>
  <dcterms:modified xsi:type="dcterms:W3CDTF">2012-09-13T13:29:00Z</dcterms:modified>
</cp:coreProperties>
</file>